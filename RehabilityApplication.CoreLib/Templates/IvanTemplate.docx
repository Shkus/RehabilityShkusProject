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  <w:lang w:val="ru-RU"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B78893" wp14:editId="21FF36F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42A0C43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50939" w:rsidRPr="00906BEE" w:rsidRDefault="00B362FC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C79E8A95A6A3498681CDD40CFE6680F4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E77342" w:rsidP="00E77342">
            <w:r>
              <w:t>%OBJECTIVE%</w:t>
            </w:r>
          </w:p>
          <w:p w:rsidR="002C2CDD" w:rsidRPr="00906BEE" w:rsidRDefault="00B362FC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CD347D716A694ECDA9BB16D62D14E82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Pr="00906BEE" w:rsidRDefault="00E77342" w:rsidP="00E77342">
            <w:r>
              <w:t>%SKILLS%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760C1E" w:rsidRPr="00906BEE" w:rsidRDefault="00760C1E" w:rsidP="00760C1E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38531D1688514147A31E3B6054A3AA22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Content>
                      <w:r w:rsidRPr="006D635F">
                        <w:t>%</w:t>
                      </w:r>
                      <w:r>
                        <w:t>Name</w:t>
                      </w:r>
                      <w:r w:rsidRPr="006D635F">
                        <w:t>%</w:t>
                      </w:r>
                    </w:sdtContent>
                  </w:sdt>
                </w:p>
                <w:p w:rsidR="00906BEE" w:rsidRPr="00906BEE" w:rsidRDefault="00760C1E" w:rsidP="00760C1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49AE75B572D243CCAF2DB5190EF93EE5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>
                        <w:t>%Profession%</w:t>
                      </w:r>
                    </w:sdtContent>
                  </w:sdt>
                  <w:bookmarkStart w:id="0" w:name="_GoBack"/>
                  <w:bookmarkEnd w:id="0"/>
                </w:p>
              </w:tc>
            </w:tr>
          </w:tbl>
          <w:p w:rsidR="002C2CDD" w:rsidRPr="00906BEE" w:rsidRDefault="00B362FC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B3E392945D1D4FD2926069A1A9EFB3A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E77342" w:rsidP="007569C1">
            <w:pPr>
              <w:pStyle w:val="Heading4"/>
            </w:pPr>
            <w:r>
              <w:t>%JOBTITLE%</w:t>
            </w:r>
            <w:r w:rsidR="002C2CDD" w:rsidRPr="00906BEE">
              <w:t xml:space="preserve"> • </w:t>
            </w:r>
            <w:r>
              <w:t>%COMPANY%</w:t>
            </w:r>
            <w:r w:rsidR="002C2CDD" w:rsidRPr="00906BEE">
              <w:t xml:space="preserve"> • </w:t>
            </w:r>
            <w:r>
              <w:t>%STARTDATE%</w:t>
            </w:r>
          </w:p>
          <w:p w:rsidR="002C2CDD" w:rsidRPr="00906BEE" w:rsidRDefault="00E77342" w:rsidP="007569C1">
            <w:r>
              <w:t>%DECRIPTION_EXPERIENCE%</w:t>
            </w:r>
          </w:p>
          <w:p w:rsidR="002C2CDD" w:rsidRPr="00906BEE" w:rsidRDefault="00B362FC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C8BD495A5A904295BB80F2616F2DC1C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E77342" w:rsidP="007569C1">
            <w:pPr>
              <w:pStyle w:val="Heading4"/>
            </w:pPr>
            <w:r>
              <w:t>%YEAR_EDUCATION%</w:t>
            </w:r>
            <w:r w:rsidR="002C2CDD" w:rsidRPr="00906BEE">
              <w:t xml:space="preserve"> • </w:t>
            </w:r>
            <w:r>
              <w:t>%INSTITUTE%</w:t>
            </w:r>
          </w:p>
          <w:p w:rsidR="002C2CDD" w:rsidRPr="00906BEE" w:rsidRDefault="00E77342" w:rsidP="007569C1">
            <w:r>
              <w:t>%TOTAL_SCORE%</w:t>
            </w:r>
          </w:p>
          <w:p w:rsidR="00741125" w:rsidRPr="00906BEE" w:rsidRDefault="00741125" w:rsidP="00741125"/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2FC" w:rsidRDefault="00B362FC" w:rsidP="00713050">
      <w:pPr>
        <w:spacing w:line="240" w:lineRule="auto"/>
      </w:pPr>
      <w:r>
        <w:separator/>
      </w:r>
    </w:p>
  </w:endnote>
  <w:endnote w:type="continuationSeparator" w:id="0">
    <w:p w:rsidR="00B362FC" w:rsidRDefault="00B362F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  <w:lang w:val="ru-RU" w:eastAsia="ru-RU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9A327D2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ru-RU" w:eastAsia="ru-RU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210409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ru-RU" w:eastAsia="ru-RU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1A9D1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ru-RU" w:eastAsia="ru-RU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C54489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  <w:lang w:val="ru-RU" w:eastAsia="ru-RU"/>
            </w:rPr>
            <mc:AlternateContent>
              <mc:Choice Requires="wpg">
                <w:drawing>
                  <wp:inline distT="0" distB="0" distL="0" distR="0" wp14:anchorId="37CFF555" wp14:editId="5EADE0DC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3A9D80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ru-RU" w:eastAsia="ru-RU"/>
            </w:rPr>
            <mc:AlternateContent>
              <mc:Choice Requires="wpg">
                <w:drawing>
                  <wp:inline distT="0" distB="0" distL="0" distR="0" wp14:anchorId="641428B2" wp14:editId="4616CC4A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9E871E3" id="Group 4" o:spid="_x0000_s1026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LcTTcugSAABtZQAADgAAAAAAAAAAAAAAAAAuAgAA&#10;ZHJzL2Uyb0RvYy54bWxQSwECLQAUAAYACAAAACEAaEcb0NgAAAADAQAADwAAAAAAAAAAAAAAAABC&#10;FQAAZHJzL2Rvd25yZXYueG1sUEsFBgAAAAAEAAQA8wAAAEc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ru-RU" w:eastAsia="ru-RU"/>
            </w:rPr>
            <mc:AlternateContent>
              <mc:Choice Requires="wpg">
                <w:drawing>
                  <wp:inline distT="0" distB="0" distL="0" distR="0" wp14:anchorId="2744B3CD" wp14:editId="73A81E07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7F9B0DD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ru-RU" w:eastAsia="ru-RU"/>
            </w:rPr>
            <mc:AlternateContent>
              <mc:Choice Requires="wpg">
                <w:drawing>
                  <wp:inline distT="0" distB="0" distL="0" distR="0" wp14:anchorId="06D0DBDE" wp14:editId="1394E902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85D4BF4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sdt>
        <w:sdtPr>
          <w:id w:val="206994694"/>
          <w:placeholder>
            <w:docPart w:val="46E5A99E081549F6BDCC99732568C1C7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A3DF1" w:rsidRDefault="00B76A83" w:rsidP="003C5528">
              <w:pPr>
                <w:pStyle w:val="Footer"/>
              </w:pPr>
              <w:r>
                <w:t>Email</w:t>
              </w:r>
            </w:p>
          </w:tc>
        </w:sdtContent>
      </w:sdt>
      <w:sdt>
        <w:sdtPr>
          <w:id w:val="-2118979991"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sdt>
        <w:sdtPr>
          <w:id w:val="1734046813"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Telephone</w:t>
              </w:r>
            </w:p>
          </w:tc>
        </w:sdtContent>
      </w:sdt>
      <w:sdt>
        <w:sdtPr>
          <w:id w:val="-1053928120"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2FC" w:rsidRDefault="00B362FC" w:rsidP="00713050">
      <w:pPr>
        <w:spacing w:line="240" w:lineRule="auto"/>
      </w:pPr>
      <w:r>
        <w:separator/>
      </w:r>
    </w:p>
  </w:footnote>
  <w:footnote w:type="continuationSeparator" w:id="0">
    <w:p w:rsidR="00B362FC" w:rsidRDefault="00B362F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  <w:lang w:val="ru-RU"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BE24A70" wp14:editId="134E86DA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3494800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B362FC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5855D691E6F94682920E5556CBB8DF8E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5F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635F"/>
    <w:rsid w:val="006D76B1"/>
    <w:rsid w:val="00713050"/>
    <w:rsid w:val="00741125"/>
    <w:rsid w:val="00746F7F"/>
    <w:rsid w:val="007569C1"/>
    <w:rsid w:val="00760C1E"/>
    <w:rsid w:val="00763832"/>
    <w:rsid w:val="00772919"/>
    <w:rsid w:val="007A1F96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362FC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77342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castle\AppData\Roaming\Microsoft\&#1064;&#1072;&#1073;&#1083;&#1086;&#1085;&#1099;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9E8A95A6A3498681CDD40CFE668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4128F-5A80-451A-A256-DC3D5DF17096}"/>
      </w:docPartPr>
      <w:docPartBody>
        <w:p w:rsidR="00C37B7B" w:rsidRDefault="00220737">
          <w:pPr>
            <w:pStyle w:val="C79E8A95A6A3498681CDD40CFE6680F4"/>
          </w:pPr>
          <w:r w:rsidRPr="00906BEE">
            <w:t>Objective</w:t>
          </w:r>
        </w:p>
      </w:docPartBody>
    </w:docPart>
    <w:docPart>
      <w:docPartPr>
        <w:name w:val="CD347D716A694ECDA9BB16D62D14E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26C5F-161D-4C3A-B436-CF1A62A8D45A}"/>
      </w:docPartPr>
      <w:docPartBody>
        <w:p w:rsidR="00C37B7B" w:rsidRDefault="00220737">
          <w:pPr>
            <w:pStyle w:val="CD347D716A694ECDA9BB16D62D14E82C"/>
          </w:pPr>
          <w:r w:rsidRPr="00906BEE">
            <w:t>Skills</w:t>
          </w:r>
        </w:p>
      </w:docPartBody>
    </w:docPart>
    <w:docPart>
      <w:docPartPr>
        <w:name w:val="B3E392945D1D4FD2926069A1A9EF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CA443-8A02-4FAE-81D2-E6ED1B298B24}"/>
      </w:docPartPr>
      <w:docPartBody>
        <w:p w:rsidR="00C37B7B" w:rsidRDefault="00220737">
          <w:pPr>
            <w:pStyle w:val="B3E392945D1D4FD2926069A1A9EFB3A0"/>
          </w:pPr>
          <w:r w:rsidRPr="00906BEE">
            <w:t>Experience</w:t>
          </w:r>
        </w:p>
      </w:docPartBody>
    </w:docPart>
    <w:docPart>
      <w:docPartPr>
        <w:name w:val="C8BD495A5A904295BB80F2616F2DC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0FEA3-0E43-4BB1-B2FE-1E75818E1888}"/>
      </w:docPartPr>
      <w:docPartBody>
        <w:p w:rsidR="00C37B7B" w:rsidRDefault="00220737">
          <w:pPr>
            <w:pStyle w:val="C8BD495A5A904295BB80F2616F2DC1C3"/>
          </w:pPr>
          <w:r w:rsidRPr="00906BEE">
            <w:t>Education</w:t>
          </w:r>
        </w:p>
      </w:docPartBody>
    </w:docPart>
    <w:docPart>
      <w:docPartPr>
        <w:name w:val="5855D691E6F94682920E5556CBB8D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F0465-B5AC-4BC7-AD4C-3592C8A22D41}"/>
      </w:docPartPr>
      <w:docPartBody>
        <w:p w:rsidR="00C37B7B" w:rsidRDefault="00220737">
          <w:pPr>
            <w:pStyle w:val="5855D691E6F94682920E5556CBB8DF8E"/>
          </w:pPr>
          <w:r w:rsidRPr="00906BEE">
            <w:t>School</w:t>
          </w:r>
        </w:p>
      </w:docPartBody>
    </w:docPart>
    <w:docPart>
      <w:docPartPr>
        <w:name w:val="46E5A99E081549F6BDCC99732568C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99AA3-79C2-4F7C-AED3-24CFDD439A89}"/>
      </w:docPartPr>
      <w:docPartBody>
        <w:p w:rsidR="00C37B7B" w:rsidRDefault="00220737">
          <w:pPr>
            <w:pStyle w:val="46E5A99E081549F6BDCC99732568C1C7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38531D1688514147A31E3B6054A3A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D08C-7CA5-4E5F-AEDC-02FD28D6F1BA}"/>
      </w:docPartPr>
      <w:docPartBody>
        <w:p w:rsidR="00000000" w:rsidRDefault="00C37B7B" w:rsidP="00C37B7B">
          <w:pPr>
            <w:pStyle w:val="38531D1688514147A31E3B6054A3AA22"/>
          </w:pPr>
          <w:r>
            <w:t>Your name</w:t>
          </w:r>
        </w:p>
      </w:docPartBody>
    </w:docPart>
    <w:docPart>
      <w:docPartPr>
        <w:name w:val="49AE75B572D243CCAF2DB5190EF93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82382-9927-49DE-9E5E-771D09E1AEA1}"/>
      </w:docPartPr>
      <w:docPartBody>
        <w:p w:rsidR="00000000" w:rsidRDefault="00C37B7B" w:rsidP="00C37B7B">
          <w:pPr>
            <w:pStyle w:val="49AE75B572D243CCAF2DB5190EF93EE5"/>
          </w:pPr>
          <w:r w:rsidRPr="007D6458">
            <w:t>Profession or Industry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37"/>
    <w:rsid w:val="00220737"/>
    <w:rsid w:val="00AA26F0"/>
    <w:rsid w:val="00C3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28E8FD3EFD411D802CCBB9226D229C">
    <w:name w:val="8028E8FD3EFD411D802CCBB9226D229C"/>
  </w:style>
  <w:style w:type="paragraph" w:customStyle="1" w:styleId="C79E8A95A6A3498681CDD40CFE6680F4">
    <w:name w:val="C79E8A95A6A3498681CDD40CFE6680F4"/>
  </w:style>
  <w:style w:type="paragraph" w:customStyle="1" w:styleId="603BC47720F54201995B3F3D33A81A3D">
    <w:name w:val="603BC47720F54201995B3F3D33A81A3D"/>
  </w:style>
  <w:style w:type="paragraph" w:customStyle="1" w:styleId="CD347D716A694ECDA9BB16D62D14E82C">
    <w:name w:val="CD347D716A694ECDA9BB16D62D14E82C"/>
  </w:style>
  <w:style w:type="paragraph" w:customStyle="1" w:styleId="1F98B2EC013C4B009551134FE56FB23D">
    <w:name w:val="1F98B2EC013C4B009551134FE56FB23D"/>
  </w:style>
  <w:style w:type="paragraph" w:customStyle="1" w:styleId="C3559C109E7A442199C5115AB93373B8">
    <w:name w:val="C3559C109E7A442199C5115AB93373B8"/>
  </w:style>
  <w:style w:type="paragraph" w:customStyle="1" w:styleId="39B2B23890BB42CF994D85B2E6EE756E">
    <w:name w:val="39B2B23890BB42CF994D85B2E6EE756E"/>
  </w:style>
  <w:style w:type="paragraph" w:customStyle="1" w:styleId="8B1D2A09155345B8ABB57C4F04C673AB">
    <w:name w:val="8B1D2A09155345B8ABB57C4F04C673AB"/>
  </w:style>
  <w:style w:type="paragraph" w:customStyle="1" w:styleId="B3E392945D1D4FD2926069A1A9EFB3A0">
    <w:name w:val="B3E392945D1D4FD2926069A1A9EFB3A0"/>
  </w:style>
  <w:style w:type="paragraph" w:customStyle="1" w:styleId="63D04C9B86E14760A339684BF372ACD2">
    <w:name w:val="63D04C9B86E14760A339684BF372ACD2"/>
  </w:style>
  <w:style w:type="paragraph" w:customStyle="1" w:styleId="60AEBC93EDC841B7B56D573E68F7A168">
    <w:name w:val="60AEBC93EDC841B7B56D573E68F7A168"/>
  </w:style>
  <w:style w:type="paragraph" w:customStyle="1" w:styleId="B1CF30C3C42245BCA23E444B714F665F">
    <w:name w:val="B1CF30C3C42245BCA23E444B714F665F"/>
  </w:style>
  <w:style w:type="paragraph" w:customStyle="1" w:styleId="0CE7E218843641FA8FE5BBE58F1CF40F">
    <w:name w:val="0CE7E218843641FA8FE5BBE58F1CF40F"/>
  </w:style>
  <w:style w:type="paragraph" w:customStyle="1" w:styleId="30F8040CD544447DB91BDB3CEB1E7B8D">
    <w:name w:val="30F8040CD544447DB91BDB3CEB1E7B8D"/>
  </w:style>
  <w:style w:type="paragraph" w:customStyle="1" w:styleId="CEEE2BCF4E0648ACAE433039C2DE103D">
    <w:name w:val="CEEE2BCF4E0648ACAE433039C2DE103D"/>
  </w:style>
  <w:style w:type="paragraph" w:customStyle="1" w:styleId="11F70FDE3C8241F485DD00D8CA0F1F4A">
    <w:name w:val="11F70FDE3C8241F485DD00D8CA0F1F4A"/>
  </w:style>
  <w:style w:type="paragraph" w:customStyle="1" w:styleId="D72FC1B35A3D468B9B80E02BA9641159">
    <w:name w:val="D72FC1B35A3D468B9B80E02BA9641159"/>
  </w:style>
  <w:style w:type="paragraph" w:customStyle="1" w:styleId="C649C1E12F39499087B6D0E44B3185BB">
    <w:name w:val="C649C1E12F39499087B6D0E44B3185BB"/>
  </w:style>
  <w:style w:type="paragraph" w:customStyle="1" w:styleId="2C689DAE43864FC6887041F0B699DCC1">
    <w:name w:val="2C689DAE43864FC6887041F0B699DCC1"/>
  </w:style>
  <w:style w:type="paragraph" w:customStyle="1" w:styleId="C8BD495A5A904295BB80F2616F2DC1C3">
    <w:name w:val="C8BD495A5A904295BB80F2616F2DC1C3"/>
  </w:style>
  <w:style w:type="paragraph" w:customStyle="1" w:styleId="9F729DBA67124A20868FD995FBB2A8FA">
    <w:name w:val="9F729DBA67124A20868FD995FBB2A8FA"/>
  </w:style>
  <w:style w:type="paragraph" w:customStyle="1" w:styleId="3530F35C61114F58ABFBBB4BA53485F7">
    <w:name w:val="3530F35C61114F58ABFBBB4BA53485F7"/>
  </w:style>
  <w:style w:type="paragraph" w:customStyle="1" w:styleId="03DF3C7E6DFE4B0F850BEEDF81B6DFA5">
    <w:name w:val="03DF3C7E6DFE4B0F850BEEDF81B6DFA5"/>
  </w:style>
  <w:style w:type="paragraph" w:customStyle="1" w:styleId="50AAC651E686408CB85E7543DC5C1DFE">
    <w:name w:val="50AAC651E686408CB85E7543DC5C1DFE"/>
  </w:style>
  <w:style w:type="paragraph" w:customStyle="1" w:styleId="856A93936EC448248610CD55CA532D78">
    <w:name w:val="856A93936EC448248610CD55CA532D78"/>
  </w:style>
  <w:style w:type="paragraph" w:customStyle="1" w:styleId="0C0A14AE93E54229A8C14FEDA1D63DD5">
    <w:name w:val="0C0A14AE93E54229A8C14FEDA1D63DD5"/>
  </w:style>
  <w:style w:type="paragraph" w:customStyle="1" w:styleId="5855D691E6F94682920E5556CBB8DF8E">
    <w:name w:val="5855D691E6F94682920E5556CBB8DF8E"/>
  </w:style>
  <w:style w:type="paragraph" w:customStyle="1" w:styleId="EC3D8586E6594BE0A22CEACE8E1CB8B7">
    <w:name w:val="EC3D8586E6594BE0A22CEACE8E1CB8B7"/>
  </w:style>
  <w:style w:type="paragraph" w:customStyle="1" w:styleId="93C2B3028A26445591CDCAD538865E7E">
    <w:name w:val="93C2B3028A26445591CDCAD538865E7E"/>
  </w:style>
  <w:style w:type="paragraph" w:customStyle="1" w:styleId="46E5A99E081549F6BDCC99732568C1C7">
    <w:name w:val="46E5A99E081549F6BDCC99732568C1C7"/>
  </w:style>
  <w:style w:type="paragraph" w:customStyle="1" w:styleId="38531D1688514147A31E3B6054A3AA22">
    <w:name w:val="38531D1688514147A31E3B6054A3AA22"/>
    <w:rsid w:val="00C37B7B"/>
  </w:style>
  <w:style w:type="paragraph" w:customStyle="1" w:styleId="49AE75B572D243CCAF2DB5190EF93EE5">
    <w:name w:val="49AE75B572D243CCAF2DB5190EF93EE5"/>
    <w:rsid w:val="00C37B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%Profession%</dc:subject>
  <dc:creator/>
  <cp:keywords/>
  <dc:description/>
  <cp:lastModifiedBy/>
  <cp:revision>1</cp:revision>
  <dcterms:created xsi:type="dcterms:W3CDTF">2023-11-16T18:50:00Z</dcterms:created>
  <dcterms:modified xsi:type="dcterms:W3CDTF">2023-11-16T19:48:00Z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