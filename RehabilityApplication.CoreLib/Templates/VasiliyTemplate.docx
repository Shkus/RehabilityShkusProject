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477AA" w:rsidP="00913946">
            <w:pPr>
              <w:pStyle w:val="Title"/>
            </w:pPr>
            <w:r>
              <w:t>%NAME%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%SURNAME%</w:t>
            </w:r>
          </w:p>
          <w:p w:rsidR="00692703" w:rsidRPr="00CF1A49" w:rsidRDefault="00A477AA" w:rsidP="00913946">
            <w:pPr>
              <w:pStyle w:val="ContactInfo"/>
              <w:contextualSpacing w:val="0"/>
            </w:pPr>
            <w:r>
              <w:t>%ADDRESS%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F45A6E9DF20496296C1DD3BC63539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477AA">
              <w:t>%</w:t>
            </w:r>
            <w:r>
              <w:t>PHONE</w:t>
            </w:r>
            <w:r w:rsidRPr="00A477AA">
              <w:t>%</w:t>
            </w:r>
          </w:p>
          <w:p w:rsidR="00692703" w:rsidRPr="00CF1A49" w:rsidRDefault="00A477AA" w:rsidP="00A477AA">
            <w:pPr>
              <w:pStyle w:val="ContactInfoEmphasis"/>
              <w:contextualSpacing w:val="0"/>
            </w:pPr>
            <w:r>
              <w:t>%MAIL%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A477AA" w:rsidP="00A477AA">
            <w:pPr>
              <w:contextualSpacing w:val="0"/>
            </w:pPr>
            <w:r>
              <w:t>%ABOUT%</w:t>
            </w:r>
          </w:p>
        </w:tc>
      </w:tr>
    </w:tbl>
    <w:p w:rsidR="004E01EB" w:rsidRPr="00CF1A49" w:rsidRDefault="00AA515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02E658D2CC54F6CA6C0E64C8E8F9CA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A477AA">
        <w:tc>
          <w:tcPr>
            <w:tcW w:w="9290" w:type="dxa"/>
          </w:tcPr>
          <w:p w:rsidR="001D0BF1" w:rsidRPr="00CF1A49" w:rsidRDefault="00A477AA" w:rsidP="001D0BF1">
            <w:pPr>
              <w:pStyle w:val="Heading3"/>
              <w:contextualSpacing w:val="0"/>
              <w:outlineLvl w:val="2"/>
            </w:pPr>
            <w:r>
              <w:t>%START_DATE%</w:t>
            </w:r>
          </w:p>
          <w:p w:rsidR="001D0BF1" w:rsidRPr="00CF1A49" w:rsidRDefault="00A477AA" w:rsidP="001D0BF1">
            <w:pPr>
              <w:pStyle w:val="Heading2"/>
              <w:contextualSpacing w:val="0"/>
              <w:outlineLvl w:val="1"/>
            </w:pPr>
            <w:r w:rsidRPr="00A477AA">
              <w:t>%JOB_TITLE%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%COMPANY%</w:t>
            </w:r>
          </w:p>
          <w:p w:rsidR="001E3120" w:rsidRPr="00CF1A49" w:rsidRDefault="00A477AA" w:rsidP="00A477AA">
            <w:pPr>
              <w:contextualSpacing w:val="0"/>
            </w:pPr>
            <w:r>
              <w:t>%DESCRIBE%</w:t>
            </w:r>
          </w:p>
        </w:tc>
      </w:tr>
    </w:tbl>
    <w:sdt>
      <w:sdtPr>
        <w:alias w:val="Education:"/>
        <w:tag w:val="Education:"/>
        <w:id w:val="-1908763273"/>
        <w:placeholder>
          <w:docPart w:val="25493E47893741DEB87EE9AC7705271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477AA">
        <w:tc>
          <w:tcPr>
            <w:tcW w:w="9290" w:type="dxa"/>
          </w:tcPr>
          <w:p w:rsidR="001D0BF1" w:rsidRPr="00CF1A49" w:rsidRDefault="00A477AA" w:rsidP="001D0BF1">
            <w:pPr>
              <w:pStyle w:val="Heading3"/>
              <w:contextualSpacing w:val="0"/>
              <w:outlineLvl w:val="2"/>
            </w:pPr>
            <w:r>
              <w:t>%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2D873DCA5A6D4825AA708F6C297F39F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Year</w:t>
                </w:r>
              </w:sdtContent>
            </w:sdt>
            <w:r>
              <w:t>%</w:t>
            </w:r>
          </w:p>
          <w:p w:rsidR="001D0BF1" w:rsidRPr="00CF1A49" w:rsidRDefault="00A477AA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%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1275936649"/>
                <w:placeholder>
                  <w:docPart w:val="BA89F22FCA594878B8EF3A33E55170E1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1D0BF1" w:rsidRPr="00CF1A49">
                  <w:rPr>
                    <w:rStyle w:val="SubtleReference"/>
                  </w:rPr>
                  <w:t>School</w:t>
                </w:r>
              </w:sdtContent>
            </w:sdt>
            <w:r>
              <w:rPr>
                <w:rStyle w:val="SubtleReference"/>
              </w:rPr>
              <w:t>%</w:t>
            </w:r>
          </w:p>
          <w:p w:rsidR="007538DC" w:rsidRPr="00CF1A49" w:rsidRDefault="00A477AA" w:rsidP="00A477AA">
            <w:pPr>
              <w:contextualSpacing w:val="0"/>
            </w:pPr>
            <w:r>
              <w:t>%TOTAL_SCORE%</w:t>
            </w:r>
          </w:p>
        </w:tc>
      </w:tr>
    </w:tbl>
    <w:sdt>
      <w:sdtPr>
        <w:alias w:val="Activities:"/>
        <w:tag w:val="Activities:"/>
        <w:id w:val="1223332893"/>
        <w:placeholder>
          <w:docPart w:val="7E77AE7EF86944BEB1396F70E78863E1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A477AA" w:rsidP="006E1507">
      <w:r>
        <w:t>%HOBBY</w:t>
      </w:r>
      <w:bookmarkStart w:id="0" w:name="_GoBack"/>
      <w:bookmarkEnd w:id="0"/>
      <w:r>
        <w:t>%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157" w:rsidRDefault="00AA5157" w:rsidP="0068194B">
      <w:r>
        <w:separator/>
      </w:r>
    </w:p>
    <w:p w:rsidR="00AA5157" w:rsidRDefault="00AA5157"/>
    <w:p w:rsidR="00AA5157" w:rsidRDefault="00AA5157"/>
  </w:endnote>
  <w:endnote w:type="continuationSeparator" w:id="0">
    <w:p w:rsidR="00AA5157" w:rsidRDefault="00AA5157" w:rsidP="0068194B">
      <w:r>
        <w:continuationSeparator/>
      </w:r>
    </w:p>
    <w:p w:rsidR="00AA5157" w:rsidRDefault="00AA5157"/>
    <w:p w:rsidR="00AA5157" w:rsidRDefault="00AA5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157" w:rsidRDefault="00AA5157" w:rsidP="0068194B">
      <w:r>
        <w:separator/>
      </w:r>
    </w:p>
    <w:p w:rsidR="00AA5157" w:rsidRDefault="00AA5157"/>
    <w:p w:rsidR="00AA5157" w:rsidRDefault="00AA5157"/>
  </w:footnote>
  <w:footnote w:type="continuationSeparator" w:id="0">
    <w:p w:rsidR="00AA5157" w:rsidRDefault="00AA5157" w:rsidP="0068194B">
      <w:r>
        <w:continuationSeparator/>
      </w:r>
    </w:p>
    <w:p w:rsidR="00AA5157" w:rsidRDefault="00AA5157"/>
    <w:p w:rsidR="00AA5157" w:rsidRDefault="00AA51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91F9B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A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7AA"/>
    <w:rsid w:val="00A51DC5"/>
    <w:rsid w:val="00A53DE1"/>
    <w:rsid w:val="00A615E1"/>
    <w:rsid w:val="00A755E8"/>
    <w:rsid w:val="00A93A5D"/>
    <w:rsid w:val="00AA515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E44BC"/>
  <w15:chartTrackingRefBased/>
  <w15:docId w15:val="{51379806-1849-4F7E-AF0B-FE8CEB9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castle\AppData\Roaming\Microsoft\&#1064;&#1072;&#1073;&#1083;&#1086;&#1085;&#1099;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45A6E9DF20496296C1DD3BC635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7F2C-61B8-42D0-B939-000DE2F31555}"/>
      </w:docPartPr>
      <w:docPartBody>
        <w:p w:rsidR="00000000" w:rsidRDefault="00864058">
          <w:pPr>
            <w:pStyle w:val="DF45A6E9DF20496296C1DD3BC6353957"/>
          </w:pPr>
          <w:r w:rsidRPr="00CF1A49">
            <w:t>·</w:t>
          </w:r>
        </w:p>
      </w:docPartBody>
    </w:docPart>
    <w:docPart>
      <w:docPartPr>
        <w:name w:val="B02E658D2CC54F6CA6C0E64C8E8F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36CE-89D1-45E5-AEDE-67CB67F03906}"/>
      </w:docPartPr>
      <w:docPartBody>
        <w:p w:rsidR="00000000" w:rsidRDefault="00864058">
          <w:pPr>
            <w:pStyle w:val="B02E658D2CC54F6CA6C0E64C8E8F9CA4"/>
          </w:pPr>
          <w:r w:rsidRPr="00CF1A49">
            <w:t>Experience</w:t>
          </w:r>
        </w:p>
      </w:docPartBody>
    </w:docPart>
    <w:docPart>
      <w:docPartPr>
        <w:name w:val="25493E47893741DEB87EE9AC7705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0B655-BBB7-4CEC-B911-651EEFE56E8E}"/>
      </w:docPartPr>
      <w:docPartBody>
        <w:p w:rsidR="00000000" w:rsidRDefault="00864058">
          <w:pPr>
            <w:pStyle w:val="25493E47893741DEB87EE9AC77052716"/>
          </w:pPr>
          <w:r w:rsidRPr="00CF1A49">
            <w:t>Education</w:t>
          </w:r>
        </w:p>
      </w:docPartBody>
    </w:docPart>
    <w:docPart>
      <w:docPartPr>
        <w:name w:val="2D873DCA5A6D4825AA708F6C297F3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978E-B736-4743-8292-68A888F69309}"/>
      </w:docPartPr>
      <w:docPartBody>
        <w:p w:rsidR="00000000" w:rsidRDefault="00864058">
          <w:pPr>
            <w:pStyle w:val="2D873DCA5A6D4825AA708F6C297F39F5"/>
          </w:pPr>
          <w:r w:rsidRPr="00CF1A49">
            <w:t>Year</w:t>
          </w:r>
        </w:p>
      </w:docPartBody>
    </w:docPart>
    <w:docPart>
      <w:docPartPr>
        <w:name w:val="BA89F22FCA594878B8EF3A33E5517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7FEC-1356-472A-9C48-BB5BD144A677}"/>
      </w:docPartPr>
      <w:docPartBody>
        <w:p w:rsidR="00000000" w:rsidRDefault="00864058">
          <w:pPr>
            <w:pStyle w:val="BA89F22FCA594878B8EF3A33E55170E1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7E77AE7EF86944BEB1396F70E7886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F3C5-C631-446C-8269-6238F5AA5D7B}"/>
      </w:docPartPr>
      <w:docPartBody>
        <w:p w:rsidR="00000000" w:rsidRDefault="00864058">
          <w:pPr>
            <w:pStyle w:val="7E77AE7EF86944BEB1396F70E78863E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58"/>
    <w:rsid w:val="008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9F56CC4A4439B9113256D0B8D03FA">
    <w:name w:val="9B49F56CC4A4439B9113256D0B8D03F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A566E7120248208159EDCAC14A3D23">
    <w:name w:val="01A566E7120248208159EDCAC14A3D23"/>
  </w:style>
  <w:style w:type="paragraph" w:customStyle="1" w:styleId="A846FE4227FB4636BDE878A4FF772D58">
    <w:name w:val="A846FE4227FB4636BDE878A4FF772D58"/>
  </w:style>
  <w:style w:type="paragraph" w:customStyle="1" w:styleId="DF45A6E9DF20496296C1DD3BC6353957">
    <w:name w:val="DF45A6E9DF20496296C1DD3BC6353957"/>
  </w:style>
  <w:style w:type="paragraph" w:customStyle="1" w:styleId="7303BECE3B084E0EABBF49C92E02ABFB">
    <w:name w:val="7303BECE3B084E0EABBF49C92E02ABFB"/>
  </w:style>
  <w:style w:type="paragraph" w:customStyle="1" w:styleId="E29F99F8F47847C8999D99C4324BCB0A">
    <w:name w:val="E29F99F8F47847C8999D99C4324BCB0A"/>
  </w:style>
  <w:style w:type="paragraph" w:customStyle="1" w:styleId="D453AD1BE2AA44859AFAFBBFF8448997">
    <w:name w:val="D453AD1BE2AA44859AFAFBBFF8448997"/>
  </w:style>
  <w:style w:type="paragraph" w:customStyle="1" w:styleId="F7CA2E16A99C4669AF16B162B31A0A66">
    <w:name w:val="F7CA2E16A99C4669AF16B162B31A0A66"/>
  </w:style>
  <w:style w:type="paragraph" w:customStyle="1" w:styleId="048DD6E4FD0141E99FD4ACDB9A4C0657">
    <w:name w:val="048DD6E4FD0141E99FD4ACDB9A4C0657"/>
  </w:style>
  <w:style w:type="paragraph" w:customStyle="1" w:styleId="51334C8B08CF4A0EAD2BDB1ECD551AFC">
    <w:name w:val="51334C8B08CF4A0EAD2BDB1ECD551AFC"/>
  </w:style>
  <w:style w:type="paragraph" w:customStyle="1" w:styleId="CC77057C413D40EA86FB5C46E722551F">
    <w:name w:val="CC77057C413D40EA86FB5C46E722551F"/>
  </w:style>
  <w:style w:type="paragraph" w:customStyle="1" w:styleId="B02E658D2CC54F6CA6C0E64C8E8F9CA4">
    <w:name w:val="B02E658D2CC54F6CA6C0E64C8E8F9CA4"/>
  </w:style>
  <w:style w:type="paragraph" w:customStyle="1" w:styleId="33801C056F194AC9892A1832FBE289F8">
    <w:name w:val="33801C056F194AC9892A1832FBE289F8"/>
  </w:style>
  <w:style w:type="paragraph" w:customStyle="1" w:styleId="1AB7D16CE83E4E2082590A1BEE0655CA">
    <w:name w:val="1AB7D16CE83E4E2082590A1BEE0655CA"/>
  </w:style>
  <w:style w:type="paragraph" w:customStyle="1" w:styleId="A2F73870D27D49F8A2505FC7C543FD1B">
    <w:name w:val="A2F73870D27D49F8A2505FC7C543FD1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AE949FAEC4E4867B70FDEF800868CF9">
    <w:name w:val="8AE949FAEC4E4867B70FDEF800868CF9"/>
  </w:style>
  <w:style w:type="paragraph" w:customStyle="1" w:styleId="C68A64A36A2A4F68AD5159816507987D">
    <w:name w:val="C68A64A36A2A4F68AD5159816507987D"/>
  </w:style>
  <w:style w:type="paragraph" w:customStyle="1" w:styleId="CB3E3694DC364BCCB2EAE5FE18B98FD8">
    <w:name w:val="CB3E3694DC364BCCB2EAE5FE18B98FD8"/>
  </w:style>
  <w:style w:type="paragraph" w:customStyle="1" w:styleId="B5C6ACBF23EA497BB8BA7ED26CABEE99">
    <w:name w:val="B5C6ACBF23EA497BB8BA7ED26CABEE99"/>
  </w:style>
  <w:style w:type="paragraph" w:customStyle="1" w:styleId="4CC4A7C1A3B745EBAA5BA989A68D7503">
    <w:name w:val="4CC4A7C1A3B745EBAA5BA989A68D7503"/>
  </w:style>
  <w:style w:type="paragraph" w:customStyle="1" w:styleId="B15356E28C884186AEC54F73A40A1A5E">
    <w:name w:val="B15356E28C884186AEC54F73A40A1A5E"/>
  </w:style>
  <w:style w:type="paragraph" w:customStyle="1" w:styleId="8B79B9561B0A4CD7BB67EA142002DF94">
    <w:name w:val="8B79B9561B0A4CD7BB67EA142002DF94"/>
  </w:style>
  <w:style w:type="paragraph" w:customStyle="1" w:styleId="25493E47893741DEB87EE9AC77052716">
    <w:name w:val="25493E47893741DEB87EE9AC77052716"/>
  </w:style>
  <w:style w:type="paragraph" w:customStyle="1" w:styleId="8583C060979B4829AE0F45BD15A03240">
    <w:name w:val="8583C060979B4829AE0F45BD15A03240"/>
  </w:style>
  <w:style w:type="paragraph" w:customStyle="1" w:styleId="2D873DCA5A6D4825AA708F6C297F39F5">
    <w:name w:val="2D873DCA5A6D4825AA708F6C297F39F5"/>
  </w:style>
  <w:style w:type="paragraph" w:customStyle="1" w:styleId="8AC9A3177B8842C390EC5E3FFCC99148">
    <w:name w:val="8AC9A3177B8842C390EC5E3FFCC99148"/>
  </w:style>
  <w:style w:type="paragraph" w:customStyle="1" w:styleId="BA89F22FCA594878B8EF3A33E55170E1">
    <w:name w:val="BA89F22FCA594878B8EF3A33E55170E1"/>
  </w:style>
  <w:style w:type="paragraph" w:customStyle="1" w:styleId="A52C2B0D3F5B45C4837CCDDFFC688203">
    <w:name w:val="A52C2B0D3F5B45C4837CCDDFFC688203"/>
  </w:style>
  <w:style w:type="paragraph" w:customStyle="1" w:styleId="25EE571CE1AC40D49916E585F6C190AE">
    <w:name w:val="25EE571CE1AC40D49916E585F6C190AE"/>
  </w:style>
  <w:style w:type="paragraph" w:customStyle="1" w:styleId="F1E67657DC7D4B96B62042352C961937">
    <w:name w:val="F1E67657DC7D4B96B62042352C961937"/>
  </w:style>
  <w:style w:type="paragraph" w:customStyle="1" w:styleId="78F1856EAFD846DFAC26B59B706FD57D">
    <w:name w:val="78F1856EAFD846DFAC26B59B706FD57D"/>
  </w:style>
  <w:style w:type="paragraph" w:customStyle="1" w:styleId="7982BF63CD194F8C87C92F26B7951C0B">
    <w:name w:val="7982BF63CD194F8C87C92F26B7951C0B"/>
  </w:style>
  <w:style w:type="paragraph" w:customStyle="1" w:styleId="52025847FA9641B9808F0EEF885AEF56">
    <w:name w:val="52025847FA9641B9808F0EEF885AEF56"/>
  </w:style>
  <w:style w:type="paragraph" w:customStyle="1" w:styleId="61D3A347C73B4C4A802ACE061FA9E3DC">
    <w:name w:val="61D3A347C73B4C4A802ACE061FA9E3DC"/>
  </w:style>
  <w:style w:type="paragraph" w:customStyle="1" w:styleId="86270CEABCF349FA9CBD5C08643FCC9D">
    <w:name w:val="86270CEABCF349FA9CBD5C08643FCC9D"/>
  </w:style>
  <w:style w:type="paragraph" w:customStyle="1" w:styleId="DA2D2F22E2214A6091DF1F39D4353055">
    <w:name w:val="DA2D2F22E2214A6091DF1F39D4353055"/>
  </w:style>
  <w:style w:type="paragraph" w:customStyle="1" w:styleId="07D427D6E0004FDEAC077BBAAA1E0434">
    <w:name w:val="07D427D6E0004FDEAC077BBAAA1E0434"/>
  </w:style>
  <w:style w:type="paragraph" w:customStyle="1" w:styleId="B9FCE70208364607A2C590ED9C62D8D7">
    <w:name w:val="B9FCE70208364607A2C590ED9C62D8D7"/>
  </w:style>
  <w:style w:type="paragraph" w:customStyle="1" w:styleId="2583102DBE6446C7B27FEA8245C7A675">
    <w:name w:val="2583102DBE6446C7B27FEA8245C7A675"/>
  </w:style>
  <w:style w:type="paragraph" w:customStyle="1" w:styleId="7E77AE7EF86944BEB1396F70E78863E1">
    <w:name w:val="7E77AE7EF86944BEB1396F70E78863E1"/>
  </w:style>
  <w:style w:type="paragraph" w:customStyle="1" w:styleId="70022D98CA294398B609D772ECBBB682">
    <w:name w:val="70022D98CA294398B609D772ECBBB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Windcastle</dc:creator>
  <cp:keywords/>
  <dc:description/>
  <cp:lastModifiedBy>Windcastle</cp:lastModifiedBy>
  <cp:revision>1</cp:revision>
  <dcterms:created xsi:type="dcterms:W3CDTF">2023-11-16T18:54:00Z</dcterms:created>
  <dcterms:modified xsi:type="dcterms:W3CDTF">2023-11-16T18:57:00Z</dcterms:modified>
  <cp:category/>
</cp:coreProperties>
</file>